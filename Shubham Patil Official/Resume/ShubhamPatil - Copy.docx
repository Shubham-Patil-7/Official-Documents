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42" w:rsidRDefault="001E59F5" w:rsidP="008D73F5">
      <w:pPr>
        <w:spacing w:line="240" w:lineRule="auto"/>
        <w:jc w:val="center"/>
      </w:pPr>
      <w:r>
        <w:rPr>
          <w:noProof/>
          <w:lang w:eastAsia="en-IN"/>
        </w:rPr>
        <w:pict>
          <v:rect id=" 12" o:spid="_x0000_s1026" style="position:absolute;left:0;text-align:left;margin-left:-11.1pt;margin-top:13.9pt;width:171.55pt;height:30.75pt;z-index:251675648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12">
              <w:txbxContent>
                <w:p w:rsidR="00480F42" w:rsidRPr="00884783" w:rsidRDefault="000305B2" w:rsidP="000305B2">
                  <w:pPr>
                    <w:jc w:val="both"/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</w:t>
                  </w:r>
                  <w:r w:rsidR="00A64715">
                    <w:rPr>
                      <w:b/>
                      <w:i/>
                      <w:sz w:val="28"/>
                      <w:szCs w:val="28"/>
                    </w:rPr>
                    <w:t xml:space="preserve">CONTACT </w:t>
                  </w:r>
                </w:p>
                <w:p w:rsidR="00206307" w:rsidRDefault="00206307"/>
              </w:txbxContent>
            </v:textbox>
          </v:rect>
        </w:pict>
      </w:r>
    </w:p>
    <w:p w:rsidR="009543D4" w:rsidRDefault="009543D4" w:rsidP="008D73F5">
      <w:pPr>
        <w:spacing w:line="240" w:lineRule="auto"/>
      </w:pPr>
    </w:p>
    <w:p w:rsidR="00B35B4B" w:rsidRDefault="001F21BC" w:rsidP="008D73F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257175" cy="457200"/>
            <wp:effectExtent l="19050" t="0" r="9525" b="0"/>
            <wp:docPr id="3" name="Picture 1" descr="C:\Users\eln\AppData\Local\Microsoft\Windows\Temporary Internet Files\Content.IE5\XGYLR4PH\image-150nw-5056754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n\AppData\Local\Microsoft\Windows\Temporary Internet Files\Content.IE5\XGYLR4PH\image-150nw-505675420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B4B">
        <w:t>A/</w:t>
      </w:r>
      <w:proofErr w:type="gramStart"/>
      <w:r w:rsidR="00B35B4B">
        <w:t xml:space="preserve">P </w:t>
      </w:r>
      <w:r w:rsidR="004E726E">
        <w:t>:</w:t>
      </w:r>
      <w:proofErr w:type="gramEnd"/>
      <w:r w:rsidR="004E726E">
        <w:t xml:space="preserve"> </w:t>
      </w:r>
      <w:proofErr w:type="spellStart"/>
      <w:r w:rsidR="004E726E">
        <w:t>Mauje</w:t>
      </w:r>
      <w:proofErr w:type="spellEnd"/>
      <w:r w:rsidR="004E726E">
        <w:t xml:space="preserve"> </w:t>
      </w:r>
      <w:proofErr w:type="spellStart"/>
      <w:r w:rsidR="000E77D6">
        <w:t>Karve</w:t>
      </w:r>
      <w:proofErr w:type="spellEnd"/>
    </w:p>
    <w:p w:rsidR="00B35B4B" w:rsidRDefault="003E4846" w:rsidP="008D73F5">
      <w:pPr>
        <w:spacing w:line="240" w:lineRule="auto"/>
      </w:pPr>
      <w:r>
        <w:t xml:space="preserve">          </w:t>
      </w:r>
      <w:proofErr w:type="gramStart"/>
      <w:r w:rsidR="00B35B4B">
        <w:t>TAL :</w:t>
      </w:r>
      <w:proofErr w:type="gramEnd"/>
      <w:r w:rsidR="00B35B4B">
        <w:t xml:space="preserve"> </w:t>
      </w:r>
      <w:proofErr w:type="spellStart"/>
      <w:r w:rsidR="000E77D6">
        <w:t>Chandgad</w:t>
      </w:r>
      <w:proofErr w:type="spellEnd"/>
    </w:p>
    <w:p w:rsidR="00884783" w:rsidRDefault="003E4846" w:rsidP="008D73F5">
      <w:pPr>
        <w:spacing w:line="240" w:lineRule="auto"/>
      </w:pPr>
      <w:r>
        <w:t xml:space="preserve">          </w:t>
      </w:r>
      <w:proofErr w:type="gramStart"/>
      <w:r w:rsidR="00B35B4B">
        <w:t>DIST :</w:t>
      </w:r>
      <w:r w:rsidR="000E77D6">
        <w:t>Kolhapur</w:t>
      </w:r>
      <w:proofErr w:type="gramEnd"/>
    </w:p>
    <w:p w:rsidR="00884783" w:rsidRDefault="00572B18" w:rsidP="008D73F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266700" cy="323850"/>
            <wp:effectExtent l="19050" t="0" r="0" b="0"/>
            <wp:docPr id="4" name="Picture 2" descr="C:\Users\eln\AppData\Local\Microsoft\Windows\Temporary Internet Files\Content.IE5\XGYLR4PH\PAI3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n\AppData\Local\Microsoft\Windows\Temporary Internet Files\Content.IE5\XGYLR4PH\PAI3Y[1]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783">
        <w:t xml:space="preserve"> 7</w:t>
      </w:r>
      <w:r w:rsidR="0008650B">
        <w:t>414988867</w:t>
      </w:r>
    </w:p>
    <w:p w:rsidR="00B35B4B" w:rsidRDefault="00884783" w:rsidP="008D73F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247650" cy="419100"/>
            <wp:effectExtent l="19050" t="0" r="0" b="0"/>
            <wp:docPr id="6" name="Picture 3" descr="C:\Users\eln\AppData\Local\Microsoft\Windows\Temporary Internet Files\Content.IE5\XGYLR4PH\768px-High-contrast-mail-mark-unread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n\AppData\Local\Microsoft\Windows\Temporary Internet Files\Content.IE5\XGYLR4PH\768px-High-contrast-mail-mark-unread.svg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D5A57">
        <w:t>shubhampatil1014</w:t>
      </w:r>
      <w:r>
        <w:t>@gmail.com</w:t>
      </w:r>
    </w:p>
    <w:p w:rsidR="00E67484" w:rsidRDefault="001E59F5" w:rsidP="008D73F5">
      <w:pPr>
        <w:spacing w:line="240" w:lineRule="auto"/>
      </w:pPr>
      <w:r>
        <w:rPr>
          <w:noProof/>
          <w:lang w:eastAsia="en-IN"/>
        </w:rPr>
        <w:pict>
          <v:rect id=" 4" o:spid="_x0000_s1027" style="position:absolute;margin-left:-11.1pt;margin-top:15.05pt;width:177.8pt;height:30.75pt;z-index:251660288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4">
              <w:txbxContent>
                <w:p w:rsidR="00884783" w:rsidRPr="00884783" w:rsidRDefault="000305B2" w:rsidP="000305B2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noProof/>
                      <w:sz w:val="32"/>
                      <w:szCs w:val="32"/>
                      <w:lang w:eastAsia="en-IN"/>
                    </w:rPr>
                    <w:t xml:space="preserve">  </w:t>
                  </w:r>
                  <w:r w:rsidR="00B210AE">
                    <w:rPr>
                      <w:b/>
                      <w:i/>
                      <w:noProof/>
                      <w:sz w:val="32"/>
                      <w:szCs w:val="32"/>
                      <w:lang w:eastAsia="en-IN"/>
                    </w:rPr>
                    <w:t>SKILLS</w:t>
                  </w:r>
                </w:p>
              </w:txbxContent>
            </v:textbox>
          </v:rect>
        </w:pict>
      </w:r>
    </w:p>
    <w:p w:rsidR="008D73F5" w:rsidRDefault="008D73F5" w:rsidP="008D73F5">
      <w:pPr>
        <w:spacing w:line="240" w:lineRule="auto"/>
        <w:jc w:val="both"/>
      </w:pPr>
    </w:p>
    <w:p w:rsidR="006B64CF" w:rsidRDefault="006B64CF" w:rsidP="008D73F5">
      <w:pPr>
        <w:spacing w:after="0" w:line="240" w:lineRule="auto"/>
        <w:jc w:val="both"/>
        <w:rPr>
          <w:b/>
        </w:rPr>
      </w:pPr>
    </w:p>
    <w:p w:rsidR="008C2A70" w:rsidRPr="009D01DA" w:rsidRDefault="008C2A70" w:rsidP="008D73F5">
      <w:pPr>
        <w:spacing w:after="0" w:line="240" w:lineRule="auto"/>
        <w:jc w:val="both"/>
        <w:rPr>
          <w:b/>
        </w:rPr>
      </w:pPr>
      <w:r w:rsidRPr="009D01DA">
        <w:rPr>
          <w:b/>
        </w:rPr>
        <w:t xml:space="preserve">Programming Languages </w:t>
      </w:r>
    </w:p>
    <w:p w:rsidR="00884783" w:rsidRDefault="00956E22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C</w:t>
      </w:r>
      <w:r w:rsidR="00120A9A">
        <w:tab/>
      </w:r>
      <w:r w:rsidR="001276E4">
        <w:t xml:space="preserve">             </w:t>
      </w:r>
      <w:r>
        <w:tab/>
        <w:t xml:space="preserve"> </w:t>
      </w:r>
    </w:p>
    <w:p w:rsidR="008D73F5" w:rsidRDefault="00074166" w:rsidP="004529FE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 xml:space="preserve">JAVA </w:t>
      </w:r>
      <w:r w:rsidR="001276E4">
        <w:t xml:space="preserve">     </w:t>
      </w:r>
      <w:r w:rsidR="00956E22">
        <w:t xml:space="preserve"> </w:t>
      </w:r>
    </w:p>
    <w:p w:rsidR="004529FE" w:rsidRDefault="004529FE" w:rsidP="004529FE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DATABASE</w:t>
      </w:r>
    </w:p>
    <w:p w:rsidR="00074166" w:rsidRDefault="00074166" w:rsidP="00074166">
      <w:pPr>
        <w:pStyle w:val="ListParagraph"/>
        <w:spacing w:after="0" w:line="240" w:lineRule="auto"/>
        <w:ind w:left="576"/>
        <w:jc w:val="both"/>
      </w:pPr>
    </w:p>
    <w:p w:rsidR="008D73F5" w:rsidRDefault="001E59F5" w:rsidP="008D73F5">
      <w:pPr>
        <w:pStyle w:val="ListParagraph"/>
        <w:spacing w:line="240" w:lineRule="auto"/>
      </w:pPr>
      <w:r>
        <w:rPr>
          <w:noProof/>
          <w:lang w:val="en-US"/>
        </w:rPr>
        <w:pict>
          <v:rect id="_x0000_s1042" style="position:absolute;left:0;text-align:left;margin-left:-11.1pt;margin-top:-1.7pt;width:177.8pt;height:34.5pt;z-index:251677696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42">
              <w:txbxContent>
                <w:p w:rsidR="008D73F5" w:rsidRPr="00B82D04" w:rsidRDefault="008D73F5" w:rsidP="008D73F5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   </w:t>
                  </w:r>
                  <w:r w:rsidR="00B82D04" w:rsidRPr="00B82D04">
                    <w:rPr>
                      <w:b/>
                      <w:i/>
                      <w:sz w:val="28"/>
                      <w:szCs w:val="28"/>
                    </w:rPr>
                    <w:t>ACHIEVEMENTS</w:t>
                  </w:r>
                </w:p>
              </w:txbxContent>
            </v:textbox>
          </v:rect>
        </w:pict>
      </w:r>
    </w:p>
    <w:p w:rsidR="008D73F5" w:rsidRDefault="008D73F5" w:rsidP="008D73F5">
      <w:pPr>
        <w:pStyle w:val="ListParagraph"/>
        <w:spacing w:line="240" w:lineRule="auto"/>
      </w:pPr>
    </w:p>
    <w:p w:rsidR="008D73F5" w:rsidRDefault="008D73F5" w:rsidP="008D73F5">
      <w:pPr>
        <w:pStyle w:val="ListParagraph"/>
        <w:spacing w:line="240" w:lineRule="auto"/>
      </w:pPr>
    </w:p>
    <w:p w:rsidR="008D73F5" w:rsidRDefault="008D73F5" w:rsidP="00B82D04">
      <w:pPr>
        <w:pStyle w:val="ListParagraph"/>
        <w:numPr>
          <w:ilvl w:val="0"/>
          <w:numId w:val="23"/>
        </w:numPr>
        <w:spacing w:line="240" w:lineRule="auto"/>
        <w:ind w:left="576"/>
      </w:pPr>
      <w:r>
        <w:t>National</w:t>
      </w:r>
      <w:r w:rsidR="008A586A">
        <w:t xml:space="preserve"> in</w:t>
      </w:r>
      <w:r>
        <w:t xml:space="preserve"> Cricket</w:t>
      </w:r>
    </w:p>
    <w:p w:rsidR="008D73F5" w:rsidRDefault="008D73F5" w:rsidP="00B82D04">
      <w:pPr>
        <w:pStyle w:val="ListParagraph"/>
        <w:numPr>
          <w:ilvl w:val="0"/>
          <w:numId w:val="23"/>
        </w:numPr>
        <w:spacing w:line="240" w:lineRule="auto"/>
        <w:ind w:left="576"/>
      </w:pPr>
      <w:r>
        <w:t>Won 2</w:t>
      </w:r>
      <w:r w:rsidRPr="008D73F5">
        <w:rPr>
          <w:vertAlign w:val="superscript"/>
        </w:rPr>
        <w:t>nd</w:t>
      </w:r>
      <w:r>
        <w:t xml:space="preserve"> prize in Lead Competition Cricket Match</w:t>
      </w:r>
    </w:p>
    <w:p w:rsidR="00B210AE" w:rsidRDefault="001E59F5" w:rsidP="008D73F5">
      <w:pPr>
        <w:pStyle w:val="ListParagraph"/>
        <w:spacing w:line="240" w:lineRule="auto"/>
      </w:pPr>
      <w:r>
        <w:rPr>
          <w:noProof/>
          <w:lang w:eastAsia="en-IN"/>
        </w:rPr>
        <w:pict>
          <v:rect id=" 7" o:spid="_x0000_s1029" style="position:absolute;left:0;text-align:left;margin-left:-11.1pt;margin-top:11.75pt;width:177.8pt;height:34.5pt;z-index:251662336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7">
              <w:txbxContent>
                <w:p w:rsidR="00B210AE" w:rsidRPr="00B210AE" w:rsidRDefault="00B210AE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   LAU</w:t>
                  </w:r>
                  <w:r w:rsidRPr="00B210AE">
                    <w:rPr>
                      <w:b/>
                      <w:i/>
                      <w:sz w:val="28"/>
                      <w:szCs w:val="28"/>
                    </w:rPr>
                    <w:t>GUAGES</w:t>
                  </w:r>
                </w:p>
              </w:txbxContent>
            </v:textbox>
          </v:rect>
        </w:pict>
      </w:r>
    </w:p>
    <w:p w:rsidR="00A71DDE" w:rsidRDefault="00A71DDE" w:rsidP="008D73F5">
      <w:pPr>
        <w:spacing w:line="240" w:lineRule="auto"/>
      </w:pPr>
    </w:p>
    <w:p w:rsidR="006B64CF" w:rsidRDefault="006B64CF" w:rsidP="006B64CF">
      <w:pPr>
        <w:pStyle w:val="ListParagraph"/>
        <w:spacing w:line="240" w:lineRule="auto"/>
        <w:ind w:left="576"/>
      </w:pPr>
    </w:p>
    <w:p w:rsidR="001F350D" w:rsidRPr="00A71DDE" w:rsidRDefault="00A71DDE" w:rsidP="008D73F5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English</w:t>
      </w:r>
    </w:p>
    <w:p w:rsidR="00A71DDE" w:rsidRPr="00A71DDE" w:rsidRDefault="00A71DDE" w:rsidP="008D73F5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Hindi</w:t>
      </w:r>
    </w:p>
    <w:p w:rsidR="00206307" w:rsidRDefault="00A71DDE" w:rsidP="00206307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Marathi</w:t>
      </w:r>
    </w:p>
    <w:p w:rsidR="006B64CF" w:rsidRPr="00A71DDE" w:rsidRDefault="006B64CF" w:rsidP="006B64CF">
      <w:pPr>
        <w:pStyle w:val="ListParagraph"/>
        <w:spacing w:line="240" w:lineRule="auto"/>
        <w:ind w:left="576"/>
      </w:pPr>
    </w:p>
    <w:p w:rsidR="006B64CF" w:rsidRDefault="006B64CF" w:rsidP="008D73F5">
      <w:pPr>
        <w:spacing w:line="240" w:lineRule="auto"/>
      </w:pPr>
      <w:bookmarkStart w:id="0" w:name="_GoBack"/>
      <w:bookmarkEnd w:id="0"/>
    </w:p>
    <w:p w:rsidR="00074166" w:rsidRDefault="00074166" w:rsidP="008D73F5">
      <w:pPr>
        <w:spacing w:line="240" w:lineRule="auto"/>
      </w:pPr>
    </w:p>
    <w:p w:rsidR="00074166" w:rsidRDefault="00074166" w:rsidP="008D73F5">
      <w:pPr>
        <w:spacing w:line="240" w:lineRule="auto"/>
      </w:pPr>
    </w:p>
    <w:p w:rsidR="00074166" w:rsidRDefault="00074166" w:rsidP="008D73F5">
      <w:pPr>
        <w:spacing w:line="240" w:lineRule="auto"/>
      </w:pPr>
    </w:p>
    <w:p w:rsidR="00074166" w:rsidRDefault="00074166" w:rsidP="008D73F5">
      <w:pPr>
        <w:spacing w:line="240" w:lineRule="auto"/>
      </w:pPr>
    </w:p>
    <w:p w:rsidR="00074166" w:rsidRDefault="00074166" w:rsidP="008D73F5">
      <w:pPr>
        <w:spacing w:line="240" w:lineRule="auto"/>
      </w:pPr>
    </w:p>
    <w:p w:rsidR="00A62101" w:rsidRDefault="001E59F5" w:rsidP="008D73F5">
      <w:pPr>
        <w:spacing w:line="240" w:lineRule="auto"/>
      </w:pPr>
      <w:r>
        <w:rPr>
          <w:noProof/>
          <w:lang w:eastAsia="en-IN"/>
        </w:rPr>
        <w:pict>
          <v:rect id=" 10" o:spid="_x0000_s1030" style="position:absolute;margin-left:0;margin-top:-10.25pt;width:365.25pt;height:30.75pt;z-index:25166848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10">
              <w:txbxContent>
                <w:p w:rsidR="00A62101" w:rsidRPr="005A6305" w:rsidRDefault="001F350D" w:rsidP="00EF45F7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5A6305">
                    <w:rPr>
                      <w:b/>
                      <w:i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</w:p>
    <w:p w:rsidR="00EF45F7" w:rsidRDefault="00EF45F7" w:rsidP="008D73F5">
      <w:pPr>
        <w:spacing w:line="240" w:lineRule="auto"/>
      </w:pPr>
      <w:r>
        <w:t>To obtain a position that will utilize</w:t>
      </w:r>
      <w:r w:rsidR="003E4846">
        <w:t xml:space="preserve"> </w:t>
      </w:r>
      <w:r>
        <w:t>and improve my skills and also</w:t>
      </w:r>
      <w:r w:rsidR="003E4846">
        <w:t xml:space="preserve"> </w:t>
      </w:r>
      <w:r>
        <w:t xml:space="preserve">be able </w:t>
      </w:r>
      <w:r w:rsidR="003E4846">
        <w:t xml:space="preserve">     </w:t>
      </w:r>
      <w:r>
        <w:t>to assist the organization</w:t>
      </w:r>
      <w:r w:rsidR="00E05698">
        <w:t xml:space="preserve">. </w:t>
      </w:r>
    </w:p>
    <w:p w:rsidR="00E05698" w:rsidRDefault="001E59F5" w:rsidP="008D73F5">
      <w:pPr>
        <w:spacing w:line="240" w:lineRule="auto"/>
      </w:pPr>
      <w:r>
        <w:rPr>
          <w:noProof/>
          <w:lang w:eastAsia="en-IN"/>
        </w:rPr>
        <w:pict>
          <v:rect id="_x0000_s1031" style="position:absolute;margin-left:0;margin-top:3pt;width:365.25pt;height:30.75pt;z-index:25167462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1">
              <w:txbxContent>
                <w:p w:rsidR="00E05698" w:rsidRPr="005A6305" w:rsidRDefault="00E05698" w:rsidP="00EF45F7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5A6305">
                    <w:rPr>
                      <w:b/>
                      <w:i/>
                      <w:sz w:val="28"/>
                      <w:szCs w:val="28"/>
                    </w:rPr>
                    <w:t>EDUCATIONAL DETAILS</w:t>
                  </w:r>
                </w:p>
              </w:txbxContent>
            </v:textbox>
          </v:rect>
        </w:pict>
      </w:r>
    </w:p>
    <w:p w:rsidR="002071EE" w:rsidRDefault="002071EE" w:rsidP="008D73F5">
      <w:pPr>
        <w:spacing w:line="240" w:lineRule="auto"/>
      </w:pPr>
    </w:p>
    <w:p w:rsidR="000906BC" w:rsidRPr="003E4846" w:rsidRDefault="009A683C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0906BC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295275" cy="371475"/>
            <wp:effectExtent l="19050" t="0" r="9525" b="0"/>
            <wp:docPr id="1" name="Picture 10" descr="C:\Users\eln\AppData\Local\Microsoft\Windows\Temporary Internet Files\Content.IE5\GLC6K23R\Shivaji_Univesity_Log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n\AppData\Local\Microsoft\Windows\Temporary Internet Files\Content.IE5\GLC6K23R\Shivaji_Univesity_Logo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2635C9">
        <w:rPr>
          <w:b/>
          <w:sz w:val="24"/>
          <w:szCs w:val="24"/>
        </w:rPr>
        <w:t>Shivaji</w:t>
      </w:r>
      <w:proofErr w:type="spellEnd"/>
      <w:r w:rsidR="002635C9">
        <w:rPr>
          <w:b/>
          <w:sz w:val="24"/>
          <w:szCs w:val="24"/>
        </w:rPr>
        <w:t xml:space="preserve"> University Kolhapur</w:t>
      </w:r>
      <w:r w:rsidR="002635C9">
        <w:rPr>
          <w:b/>
          <w:sz w:val="24"/>
          <w:szCs w:val="24"/>
        </w:rPr>
        <w:tab/>
      </w:r>
      <w:r w:rsidR="002635C9">
        <w:rPr>
          <w:b/>
          <w:sz w:val="24"/>
          <w:szCs w:val="24"/>
        </w:rPr>
        <w:tab/>
      </w:r>
      <w:r w:rsidR="002635C9">
        <w:rPr>
          <w:b/>
          <w:sz w:val="24"/>
          <w:szCs w:val="24"/>
        </w:rPr>
        <w:tab/>
        <w:t xml:space="preserve">    </w:t>
      </w:r>
      <w:r w:rsidR="00B02036">
        <w:rPr>
          <w:b/>
          <w:sz w:val="24"/>
          <w:szCs w:val="24"/>
        </w:rPr>
        <w:t xml:space="preserve"> </w:t>
      </w:r>
      <w:r w:rsidR="004E726E">
        <w:rPr>
          <w:b/>
          <w:sz w:val="24"/>
          <w:szCs w:val="24"/>
        </w:rPr>
        <w:t xml:space="preserve">   </w:t>
      </w:r>
      <w:r w:rsidR="00B02036">
        <w:rPr>
          <w:b/>
          <w:sz w:val="24"/>
          <w:szCs w:val="24"/>
        </w:rPr>
        <w:t>(2019</w:t>
      </w:r>
      <w:r w:rsidR="00630B7F">
        <w:rPr>
          <w:b/>
          <w:sz w:val="24"/>
          <w:szCs w:val="24"/>
        </w:rPr>
        <w:t>-2023</w:t>
      </w:r>
      <w:r w:rsidR="00B02036">
        <w:rPr>
          <w:b/>
          <w:sz w:val="24"/>
          <w:szCs w:val="24"/>
        </w:rPr>
        <w:t>)</w:t>
      </w:r>
    </w:p>
    <w:p w:rsidR="002071EE" w:rsidRPr="00DD0338" w:rsidRDefault="000906BC" w:rsidP="008D73F5">
      <w:pPr>
        <w:pStyle w:val="Subtitle"/>
        <w:spacing w:line="240" w:lineRule="auto"/>
        <w:rPr>
          <w:b/>
          <w:color w:val="auto"/>
          <w:sz w:val="20"/>
          <w:szCs w:val="20"/>
        </w:rPr>
      </w:pPr>
      <w:r>
        <w:t xml:space="preserve">      </w:t>
      </w:r>
      <w:r w:rsidR="00630B7F">
        <w:t xml:space="preserve"> </w:t>
      </w:r>
      <w:r w:rsidR="00630B7F" w:rsidRPr="00630B7F">
        <w:rPr>
          <w:color w:val="548DD4" w:themeColor="text2" w:themeTint="99"/>
        </w:rPr>
        <w:t>82</w:t>
      </w:r>
      <w:r w:rsidR="003152D6">
        <w:t>.31</w:t>
      </w:r>
      <w:r w:rsidR="00630B7F">
        <w:t>%</w:t>
      </w:r>
      <w:proofErr w:type="gramStart"/>
      <w:r w:rsidR="002635C9">
        <w:t>,B</w:t>
      </w:r>
      <w:proofErr w:type="gramEnd"/>
      <w:r w:rsidR="002635C9">
        <w:t>-Tech(CSE)</w:t>
      </w:r>
    </w:p>
    <w:p w:rsidR="00630B7F" w:rsidRDefault="0091119D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2071EE" w:rsidRPr="002071EE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247650" cy="352425"/>
            <wp:effectExtent l="19050" t="0" r="0" b="0"/>
            <wp:docPr id="17" name="Picture 8" descr="C:\Users\eln\AppData\Local\Microsoft\Windows\Temporary Internet Files\Content.IE5\7ZMF4B27\1200px-JNV_Logo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n\AppData\Local\Microsoft\Windows\Temporary Internet Files\Content.IE5\7ZMF4B27\1200px-JNV_Logo.svg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2635C9">
        <w:rPr>
          <w:b/>
          <w:sz w:val="24"/>
          <w:szCs w:val="24"/>
        </w:rPr>
        <w:t>Jawahar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Navodaya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Vidyalaya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proofErr w:type="gramStart"/>
      <w:r w:rsidR="002635C9">
        <w:rPr>
          <w:b/>
          <w:sz w:val="24"/>
          <w:szCs w:val="24"/>
        </w:rPr>
        <w:t>Kagal</w:t>
      </w:r>
      <w:proofErr w:type="spellEnd"/>
      <w:r w:rsidR="004E726E">
        <w:rPr>
          <w:b/>
          <w:sz w:val="24"/>
          <w:szCs w:val="24"/>
        </w:rPr>
        <w:t xml:space="preserve"> </w:t>
      </w:r>
      <w:r w:rsidR="00221AEE">
        <w:rPr>
          <w:b/>
          <w:sz w:val="24"/>
          <w:szCs w:val="24"/>
        </w:rPr>
        <w:t>,</w:t>
      </w:r>
      <w:proofErr w:type="gramEnd"/>
      <w:r w:rsidR="004E726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>Kolhapur</w:t>
      </w:r>
      <w:r w:rsidR="002071E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 xml:space="preserve">    (2018-2019)  </w:t>
      </w:r>
    </w:p>
    <w:p w:rsidR="002071EE" w:rsidRPr="00630B7F" w:rsidRDefault="00630B7F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          </w:t>
      </w:r>
      <w:r w:rsidRPr="00630B7F">
        <w:rPr>
          <w:rFonts w:asciiTheme="majorHAnsi" w:hAnsiTheme="majorHAnsi"/>
          <w:i/>
          <w:color w:val="548DD4" w:themeColor="text2" w:themeTint="99"/>
          <w:sz w:val="24"/>
          <w:szCs w:val="20"/>
        </w:rPr>
        <w:t>83.60</w:t>
      </w:r>
      <w:r w:rsidR="002635C9">
        <w:rPr>
          <w:rFonts w:asciiTheme="majorHAnsi" w:hAnsiTheme="majorHAnsi"/>
          <w:color w:val="548DD4" w:themeColor="text2" w:themeTint="99"/>
          <w:sz w:val="24"/>
          <w:szCs w:val="20"/>
        </w:rPr>
        <w:t xml:space="preserve">%, </w:t>
      </w:r>
      <w:proofErr w:type="gramStart"/>
      <w:r w:rsidR="002635C9">
        <w:rPr>
          <w:rFonts w:asciiTheme="majorHAnsi" w:hAnsiTheme="majorHAnsi"/>
          <w:color w:val="548DD4" w:themeColor="text2" w:themeTint="99"/>
          <w:sz w:val="24"/>
          <w:szCs w:val="20"/>
        </w:rPr>
        <w:t>HSC(</w:t>
      </w:r>
      <w:proofErr w:type="gramEnd"/>
      <w:r w:rsidR="002635C9">
        <w:rPr>
          <w:rFonts w:asciiTheme="majorHAnsi" w:hAnsiTheme="majorHAnsi"/>
          <w:color w:val="548DD4" w:themeColor="text2" w:themeTint="99"/>
          <w:sz w:val="24"/>
          <w:szCs w:val="20"/>
        </w:rPr>
        <w:t>CBSE)</w:t>
      </w:r>
    </w:p>
    <w:p w:rsidR="000906BC" w:rsidRDefault="0091119D" w:rsidP="008D73F5">
      <w:pPr>
        <w:spacing w:line="240" w:lineRule="auto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906BC">
        <w:rPr>
          <w:noProof/>
          <w:lang w:eastAsia="en-IN"/>
        </w:rPr>
        <w:drawing>
          <wp:inline distT="0" distB="0" distL="0" distR="0">
            <wp:extent cx="247650" cy="352425"/>
            <wp:effectExtent l="19050" t="0" r="0" b="0"/>
            <wp:docPr id="2" name="Picture 8" descr="C:\Users\eln\AppData\Local\Microsoft\Windows\Temporary Internet Files\Content.IE5\7ZMF4B27\1200px-JNV_Logo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n\AppData\Local\Microsoft\Windows\Temporary Internet Files\Content.IE5\7ZMF4B27\1200px-JNV_Logo.svg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Jawahar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Navodaya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Vidyalaya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proofErr w:type="gramStart"/>
      <w:r w:rsidR="002635C9">
        <w:rPr>
          <w:b/>
          <w:sz w:val="24"/>
          <w:szCs w:val="24"/>
        </w:rPr>
        <w:t>Kagal</w:t>
      </w:r>
      <w:proofErr w:type="spellEnd"/>
      <w:r w:rsidR="004E726E">
        <w:rPr>
          <w:b/>
          <w:sz w:val="24"/>
          <w:szCs w:val="24"/>
        </w:rPr>
        <w:t xml:space="preserve"> </w:t>
      </w:r>
      <w:r w:rsidR="00221AEE">
        <w:rPr>
          <w:b/>
          <w:sz w:val="24"/>
          <w:szCs w:val="24"/>
        </w:rPr>
        <w:t>,</w:t>
      </w:r>
      <w:proofErr w:type="gramEnd"/>
      <w:r w:rsidR="004E726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 xml:space="preserve">Kolhapur     (2016-2017)  </w:t>
      </w:r>
    </w:p>
    <w:p w:rsidR="00C34491" w:rsidRPr="008D73F5" w:rsidRDefault="001E59F5" w:rsidP="00206307">
      <w:pPr>
        <w:pStyle w:val="Subtitle"/>
        <w:spacing w:line="360" w:lineRule="auto"/>
        <w:rPr>
          <w:b/>
          <w:color w:val="auto"/>
          <w:sz w:val="20"/>
          <w:szCs w:val="20"/>
        </w:rPr>
      </w:pPr>
      <w:r>
        <w:rPr>
          <w:b/>
          <w:noProof/>
          <w:lang w:val="en-US"/>
        </w:rPr>
        <w:pict>
          <v:rect id="_x0000_s1039" style="position:absolute;margin-left:0;margin-top:19.45pt;width:365.25pt;height:30.75pt;z-index:25167667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9">
              <w:txbxContent>
                <w:p w:rsidR="00C34491" w:rsidRPr="005A6305" w:rsidRDefault="00C34491" w:rsidP="00C34491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PROJECTS</w:t>
                  </w:r>
                </w:p>
              </w:txbxContent>
            </v:textbox>
          </v:rect>
        </w:pict>
      </w:r>
      <w:r w:rsidR="00630B7F">
        <w:t xml:space="preserve">       78.20</w:t>
      </w:r>
      <w:r w:rsidR="002635C9">
        <w:t xml:space="preserve">%, </w:t>
      </w:r>
      <w:proofErr w:type="gramStart"/>
      <w:r w:rsidR="002635C9">
        <w:t>SSC(</w:t>
      </w:r>
      <w:proofErr w:type="gramEnd"/>
      <w:r w:rsidR="002635C9">
        <w:t>CBSE)</w:t>
      </w:r>
      <w:r w:rsidR="00630B7F">
        <w:rPr>
          <w:b/>
          <w:color w:val="auto"/>
          <w:sz w:val="20"/>
          <w:szCs w:val="20"/>
        </w:rPr>
        <w:t xml:space="preserve"> </w:t>
      </w:r>
    </w:p>
    <w:p w:rsidR="00975AD6" w:rsidRDefault="00975AD6" w:rsidP="002C0827">
      <w:pPr>
        <w:spacing w:line="240" w:lineRule="auto"/>
      </w:pPr>
    </w:p>
    <w:p w:rsidR="00975AD6" w:rsidRPr="00975AD6" w:rsidRDefault="00975AD6" w:rsidP="002C0827">
      <w:pPr>
        <w:spacing w:line="240" w:lineRule="auto"/>
        <w:rPr>
          <w:rFonts w:asciiTheme="majorHAnsi" w:hAnsiTheme="majorHAnsi"/>
          <w:b/>
          <w:i/>
          <w:sz w:val="28"/>
        </w:rPr>
      </w:pPr>
      <w:r>
        <w:rPr>
          <w:rFonts w:asciiTheme="majorHAnsi" w:hAnsiTheme="majorHAnsi"/>
          <w:b/>
          <w:i/>
          <w:sz w:val="28"/>
        </w:rPr>
        <w:t xml:space="preserve">     </w:t>
      </w:r>
      <w:r w:rsidR="008A586A">
        <w:rPr>
          <w:rFonts w:asciiTheme="majorHAnsi" w:hAnsiTheme="majorHAnsi"/>
          <w:b/>
          <w:i/>
          <w:sz w:val="28"/>
        </w:rPr>
        <w:t>Voice Based Mood Recognition</w:t>
      </w:r>
    </w:p>
    <w:p w:rsidR="00975AD6" w:rsidRDefault="00975AD6" w:rsidP="002C0827">
      <w:pPr>
        <w:pStyle w:val="ListParagraph"/>
        <w:numPr>
          <w:ilvl w:val="0"/>
          <w:numId w:val="16"/>
        </w:numPr>
        <w:spacing w:line="240" w:lineRule="auto"/>
      </w:pPr>
      <w:r w:rsidRPr="00975AD6">
        <w:rPr>
          <w:b/>
        </w:rPr>
        <w:t>Role</w:t>
      </w:r>
      <w:r>
        <w:t>-Programmer</w:t>
      </w:r>
    </w:p>
    <w:p w:rsidR="00975AD6" w:rsidRDefault="00975AD6" w:rsidP="008D73F5">
      <w:pPr>
        <w:pStyle w:val="ListParagraph"/>
        <w:numPr>
          <w:ilvl w:val="0"/>
          <w:numId w:val="16"/>
        </w:numPr>
        <w:spacing w:line="240" w:lineRule="auto"/>
      </w:pPr>
      <w:r w:rsidRPr="00975AD6">
        <w:rPr>
          <w:b/>
        </w:rPr>
        <w:t>Technology used</w:t>
      </w:r>
      <w:r>
        <w:t xml:space="preserve">- </w:t>
      </w:r>
      <w:proofErr w:type="spellStart"/>
      <w:r w:rsidR="008A586A">
        <w:t>Python,Flask,HTML,CSS</w:t>
      </w:r>
      <w:proofErr w:type="spellEnd"/>
    </w:p>
    <w:p w:rsidR="00975AD6" w:rsidRPr="00975AD6" w:rsidRDefault="00A22783" w:rsidP="008D73F5">
      <w:pPr>
        <w:spacing w:line="240" w:lineRule="auto"/>
        <w:rPr>
          <w:rFonts w:asciiTheme="majorHAnsi" w:hAnsiTheme="majorHAnsi"/>
          <w:b/>
          <w:i/>
          <w:sz w:val="28"/>
        </w:rPr>
      </w:pPr>
      <w:r>
        <w:rPr>
          <w:rFonts w:asciiTheme="majorHAnsi" w:hAnsiTheme="majorHAnsi"/>
          <w:b/>
          <w:i/>
          <w:sz w:val="28"/>
        </w:rPr>
        <w:t xml:space="preserve">     </w:t>
      </w:r>
      <w:r w:rsidR="00975AD6" w:rsidRPr="00975AD6">
        <w:rPr>
          <w:rFonts w:asciiTheme="majorHAnsi" w:hAnsiTheme="majorHAnsi"/>
          <w:b/>
          <w:i/>
          <w:sz w:val="28"/>
        </w:rPr>
        <w:t>Ambulance Booking System</w:t>
      </w:r>
    </w:p>
    <w:p w:rsidR="00975AD6" w:rsidRDefault="00975AD6" w:rsidP="00221AEE">
      <w:pPr>
        <w:pStyle w:val="ListParagraph"/>
        <w:numPr>
          <w:ilvl w:val="0"/>
          <w:numId w:val="17"/>
        </w:numPr>
        <w:spacing w:line="240" w:lineRule="auto"/>
      </w:pPr>
      <w:r w:rsidRPr="00975AD6">
        <w:rPr>
          <w:b/>
        </w:rPr>
        <w:t>Role</w:t>
      </w:r>
      <w:r>
        <w:t xml:space="preserve"> –</w:t>
      </w:r>
      <w:r w:rsidR="004529FE">
        <w:t>Front-End</w:t>
      </w:r>
      <w:r w:rsidR="00A22783">
        <w:t xml:space="preserve"> Developer</w:t>
      </w:r>
    </w:p>
    <w:p w:rsidR="00975AD6" w:rsidRDefault="00975AD6" w:rsidP="00221AEE">
      <w:pPr>
        <w:pStyle w:val="ListParagraph"/>
        <w:numPr>
          <w:ilvl w:val="0"/>
          <w:numId w:val="17"/>
        </w:numPr>
        <w:spacing w:line="240" w:lineRule="auto"/>
      </w:pPr>
      <w:r w:rsidRPr="00975AD6">
        <w:rPr>
          <w:b/>
        </w:rPr>
        <w:t>Technology Used</w:t>
      </w:r>
      <w:r>
        <w:t>- HTML,</w:t>
      </w:r>
      <w:r w:rsidR="004E726E">
        <w:t xml:space="preserve"> </w:t>
      </w:r>
      <w:r>
        <w:t>CSS</w:t>
      </w:r>
      <w:r w:rsidR="004E726E">
        <w:t xml:space="preserve"> </w:t>
      </w:r>
      <w:r>
        <w:t>,</w:t>
      </w:r>
      <w:r w:rsidR="004E726E">
        <w:t xml:space="preserve"> </w:t>
      </w:r>
      <w:r>
        <w:t>JAVASCRIPT</w:t>
      </w:r>
      <w:r w:rsidR="004E726E">
        <w:t xml:space="preserve"> </w:t>
      </w:r>
      <w:r>
        <w:t>,</w:t>
      </w:r>
      <w:r w:rsidR="004E726E">
        <w:t xml:space="preserve"> </w:t>
      </w:r>
      <w:r>
        <w:t>PHP</w:t>
      </w:r>
      <w:r w:rsidR="004E726E">
        <w:t xml:space="preserve"> </w:t>
      </w:r>
      <w:r>
        <w:t>,</w:t>
      </w:r>
      <w:r w:rsidR="004E726E">
        <w:t xml:space="preserve"> </w:t>
      </w:r>
      <w:proofErr w:type="spellStart"/>
      <w:r>
        <w:t>MySql</w:t>
      </w:r>
      <w:proofErr w:type="spellEnd"/>
    </w:p>
    <w:p w:rsidR="00B82D04" w:rsidRDefault="001E59F5" w:rsidP="00221AEE">
      <w:pPr>
        <w:spacing w:line="240" w:lineRule="auto"/>
      </w:pPr>
      <w:r>
        <w:rPr>
          <w:noProof/>
          <w:lang w:val="en-US"/>
        </w:rPr>
        <w:pict>
          <v:rect id="_x0000_s1043" style="position:absolute;margin-left:0;margin-top:1pt;width:365.25pt;height:30.75pt;z-index:2516787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43">
              <w:txbxContent>
                <w:p w:rsidR="00B82D04" w:rsidRPr="000278D9" w:rsidRDefault="00B82D04" w:rsidP="00B82D04">
                  <w:pPr>
                    <w:rPr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  <w:lang w:val="en-GB"/>
                    </w:rPr>
                    <w:t>CERTIFICATES</w:t>
                  </w:r>
                </w:p>
              </w:txbxContent>
            </v:textbox>
          </v:rect>
        </w:pict>
      </w:r>
    </w:p>
    <w:p w:rsidR="00B82D04" w:rsidRDefault="00B82D04" w:rsidP="00221AEE">
      <w:pPr>
        <w:spacing w:line="240" w:lineRule="auto"/>
      </w:pPr>
    </w:p>
    <w:p w:rsidR="00B82D04" w:rsidRDefault="00B82D04" w:rsidP="004529FE">
      <w:pPr>
        <w:pStyle w:val="ListParagraph"/>
        <w:numPr>
          <w:ilvl w:val="0"/>
          <w:numId w:val="24"/>
        </w:numPr>
        <w:spacing w:line="240" w:lineRule="auto"/>
      </w:pPr>
      <w:r>
        <w:t>Certificate of Cyber Security Virtual Internship</w:t>
      </w:r>
      <w:r w:rsidR="002C0827">
        <w:t xml:space="preserve"> by AICTE</w:t>
      </w:r>
    </w:p>
    <w:p w:rsidR="00B82D04" w:rsidRDefault="00B82D04" w:rsidP="00221AEE">
      <w:pPr>
        <w:pStyle w:val="ListParagraph"/>
        <w:numPr>
          <w:ilvl w:val="0"/>
          <w:numId w:val="24"/>
        </w:numPr>
        <w:spacing w:line="240" w:lineRule="auto"/>
      </w:pPr>
      <w:r>
        <w:t xml:space="preserve">Certificate of participation in </w:t>
      </w:r>
      <w:proofErr w:type="spellStart"/>
      <w:r>
        <w:t>Hackathon</w:t>
      </w:r>
      <w:proofErr w:type="spellEnd"/>
      <w:r>
        <w:t xml:space="preserve"> hosted by NIT Jamshedpur</w:t>
      </w:r>
    </w:p>
    <w:p w:rsidR="00422105" w:rsidRDefault="001E59F5" w:rsidP="00221AEE">
      <w:pPr>
        <w:spacing w:line="240" w:lineRule="auto"/>
        <w:rPr>
          <w:b/>
        </w:rPr>
      </w:pPr>
      <w:r>
        <w:rPr>
          <w:noProof/>
          <w:lang w:eastAsia="en-IN"/>
        </w:rPr>
        <w:pict>
          <v:rect id="_x0000_s1033" style="position:absolute;margin-left:0;margin-top:1pt;width:365.25pt;height:30.75pt;z-index:2516705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3">
              <w:txbxContent>
                <w:p w:rsidR="000278D9" w:rsidRPr="000278D9" w:rsidRDefault="000278D9" w:rsidP="00A445E6">
                  <w:pPr>
                    <w:rPr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  <w:lang w:val="en-GB"/>
                    </w:rPr>
                    <w:t>HOBBIES</w:t>
                  </w:r>
                </w:p>
              </w:txbxContent>
            </v:textbox>
          </v:rect>
        </w:pict>
      </w:r>
    </w:p>
    <w:p w:rsidR="00A445E6" w:rsidRDefault="00A445E6" w:rsidP="00221AEE">
      <w:pPr>
        <w:spacing w:line="240" w:lineRule="auto"/>
      </w:pP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Surfing through Internet</w:t>
      </w: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Participating in Sports and Cultural Activities</w:t>
      </w: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Reading Books</w:t>
      </w:r>
    </w:p>
    <w:sectPr w:rsidR="00C13080" w:rsidSect="00B33677">
      <w:headerReference w:type="default" r:id="rId14"/>
      <w:pgSz w:w="11906" w:h="16838"/>
      <w:pgMar w:top="0" w:right="720" w:bottom="0" w:left="720" w:header="1296" w:footer="576" w:gutter="0"/>
      <w:cols w:num="2" w:space="708" w:equalWidth="0">
        <w:col w:w="3600" w:space="124"/>
        <w:col w:w="67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9F5" w:rsidRDefault="001E59F5" w:rsidP="00B35B4B">
      <w:pPr>
        <w:spacing w:after="0" w:line="240" w:lineRule="auto"/>
      </w:pPr>
      <w:r>
        <w:separator/>
      </w:r>
    </w:p>
  </w:endnote>
  <w:endnote w:type="continuationSeparator" w:id="0">
    <w:p w:rsidR="001E59F5" w:rsidRDefault="001E59F5" w:rsidP="00B3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9F5" w:rsidRDefault="001E59F5" w:rsidP="00B35B4B">
      <w:pPr>
        <w:spacing w:after="0" w:line="240" w:lineRule="auto"/>
      </w:pPr>
      <w:r>
        <w:separator/>
      </w:r>
    </w:p>
  </w:footnote>
  <w:footnote w:type="continuationSeparator" w:id="0">
    <w:p w:rsidR="001E59F5" w:rsidRDefault="001E59F5" w:rsidP="00B35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715" w:rsidRPr="00F01797" w:rsidRDefault="009D5A57" w:rsidP="0092675C">
    <w:pPr>
      <w:tabs>
        <w:tab w:val="left" w:pos="360"/>
        <w:tab w:val="right" w:pos="10466"/>
      </w:tabs>
      <w:jc w:val="center"/>
      <w:rPr>
        <w:b/>
        <w:i/>
        <w:sz w:val="32"/>
        <w:szCs w:val="24"/>
      </w:rPr>
    </w:pPr>
    <w:r>
      <w:rPr>
        <w:rFonts w:ascii="Times New Roman" w:hAnsi="Times New Roman" w:cs="Times New Roman"/>
        <w:b/>
        <w:i/>
        <w:noProof/>
        <w:sz w:val="48"/>
        <w:szCs w:val="40"/>
        <w:lang w:eastAsia="en-IN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-288290</wp:posOffset>
          </wp:positionH>
          <wp:positionV relativeFrom="paragraph">
            <wp:posOffset>-673100</wp:posOffset>
          </wp:positionV>
          <wp:extent cx="1689735" cy="1676400"/>
          <wp:effectExtent l="19050" t="0" r="5715" b="0"/>
          <wp:wrapTight wrapText="bothSides">
            <wp:wrapPolygon edited="0">
              <wp:start x="8280" y="0"/>
              <wp:lineTo x="6331" y="491"/>
              <wp:lineTo x="1705" y="3191"/>
              <wp:lineTo x="1705" y="4173"/>
              <wp:lineTo x="-244" y="7855"/>
              <wp:lineTo x="-244" y="11782"/>
              <wp:lineTo x="487" y="15709"/>
              <wp:lineTo x="4140" y="19882"/>
              <wp:lineTo x="7549" y="21355"/>
              <wp:lineTo x="8036" y="21355"/>
              <wp:lineTo x="13393" y="21355"/>
              <wp:lineTo x="13880" y="21355"/>
              <wp:lineTo x="17290" y="19882"/>
              <wp:lineTo x="17290" y="19636"/>
              <wp:lineTo x="17533" y="19636"/>
              <wp:lineTo x="20943" y="15955"/>
              <wp:lineTo x="21186" y="15709"/>
              <wp:lineTo x="21673" y="12518"/>
              <wp:lineTo x="21673" y="7855"/>
              <wp:lineTo x="19968" y="3436"/>
              <wp:lineTo x="15098" y="491"/>
              <wp:lineTo x="13150" y="0"/>
              <wp:lineTo x="8280" y="0"/>
            </wp:wrapPolygon>
          </wp:wrapTight>
          <wp:docPr id="7" name="Picture 6" descr="Webp.net-compress-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p.net-compress-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9735" cy="1676400"/>
                  </a:xfrm>
                  <a:prstGeom prst="ellipse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sz w:val="48"/>
        <w:szCs w:val="40"/>
      </w:rPr>
      <w:t xml:space="preserve">                   </w:t>
    </w:r>
    <w:r w:rsidR="00F01797" w:rsidRPr="00F01797">
      <w:rPr>
        <w:rFonts w:ascii="Times New Roman" w:hAnsi="Times New Roman" w:cs="Times New Roman"/>
        <w:b/>
        <w:i/>
        <w:sz w:val="48"/>
        <w:szCs w:val="40"/>
      </w:rPr>
      <w:t>SHUBHAM PARASHRAM PATIL</w:t>
    </w:r>
  </w:p>
  <w:p w:rsidR="00B35B4B" w:rsidRPr="0092675C" w:rsidRDefault="009D5A57" w:rsidP="0092675C">
    <w:pPr>
      <w:tabs>
        <w:tab w:val="left" w:pos="360"/>
        <w:tab w:val="left" w:pos="1039"/>
        <w:tab w:val="center" w:pos="5233"/>
        <w:tab w:val="right" w:pos="10466"/>
      </w:tabs>
      <w:jc w:val="center"/>
      <w:rPr>
        <w:b/>
        <w:i/>
        <w:sz w:val="32"/>
        <w:szCs w:val="24"/>
      </w:rPr>
    </w:pPr>
    <w:r>
      <w:rPr>
        <w:b/>
        <w:i/>
        <w:sz w:val="32"/>
        <w:szCs w:val="24"/>
      </w:rPr>
      <w:tab/>
    </w:r>
    <w:r>
      <w:rPr>
        <w:b/>
        <w:i/>
        <w:sz w:val="32"/>
        <w:szCs w:val="24"/>
      </w:rPr>
      <w:tab/>
    </w:r>
    <w:r>
      <w:rPr>
        <w:b/>
        <w:i/>
        <w:sz w:val="32"/>
        <w:szCs w:val="24"/>
      </w:rPr>
      <w:tab/>
    </w:r>
    <w:r w:rsidR="00884783" w:rsidRPr="0092675C">
      <w:rPr>
        <w:b/>
        <w:i/>
        <w:sz w:val="32"/>
        <w:szCs w:val="24"/>
      </w:rPr>
      <w:t>B-TECH</w:t>
    </w:r>
    <w:r w:rsidR="00B35B4B" w:rsidRPr="0092675C">
      <w:rPr>
        <w:b/>
        <w:i/>
        <w:sz w:val="32"/>
        <w:szCs w:val="24"/>
      </w:rPr>
      <w:t xml:space="preserve"> Computer Science &amp; Engineering</w:t>
    </w:r>
  </w:p>
  <w:p w:rsidR="00B35B4B" w:rsidRDefault="00B35B4B" w:rsidP="00A6471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721"/>
    <w:multiLevelType w:val="hybridMultilevel"/>
    <w:tmpl w:val="505A0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6228"/>
    <w:multiLevelType w:val="hybridMultilevel"/>
    <w:tmpl w:val="5650C670"/>
    <w:lvl w:ilvl="0" w:tplc="13C860A4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EA21C73"/>
    <w:multiLevelType w:val="hybridMultilevel"/>
    <w:tmpl w:val="451CB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94709"/>
    <w:multiLevelType w:val="hybridMultilevel"/>
    <w:tmpl w:val="B3C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70D8A"/>
    <w:multiLevelType w:val="hybridMultilevel"/>
    <w:tmpl w:val="5768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C14D1"/>
    <w:multiLevelType w:val="hybridMultilevel"/>
    <w:tmpl w:val="6EEC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167FE"/>
    <w:multiLevelType w:val="hybridMultilevel"/>
    <w:tmpl w:val="00C0394A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32900"/>
    <w:multiLevelType w:val="hybridMultilevel"/>
    <w:tmpl w:val="4C28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D7FF7"/>
    <w:multiLevelType w:val="hybridMultilevel"/>
    <w:tmpl w:val="15E69608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27CA305D"/>
    <w:multiLevelType w:val="hybridMultilevel"/>
    <w:tmpl w:val="5EA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562FF"/>
    <w:multiLevelType w:val="hybridMultilevel"/>
    <w:tmpl w:val="3368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45F51"/>
    <w:multiLevelType w:val="hybridMultilevel"/>
    <w:tmpl w:val="B350BC42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6198B"/>
    <w:multiLevelType w:val="hybridMultilevel"/>
    <w:tmpl w:val="D3E8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2F83"/>
    <w:multiLevelType w:val="hybridMultilevel"/>
    <w:tmpl w:val="00EC9C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4448A2"/>
    <w:multiLevelType w:val="hybridMultilevel"/>
    <w:tmpl w:val="793A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F15CDD"/>
    <w:multiLevelType w:val="hybridMultilevel"/>
    <w:tmpl w:val="898AEF42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B6C8B"/>
    <w:multiLevelType w:val="hybridMultilevel"/>
    <w:tmpl w:val="C27C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703F6"/>
    <w:multiLevelType w:val="hybridMultilevel"/>
    <w:tmpl w:val="DB2C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6796A"/>
    <w:multiLevelType w:val="hybridMultilevel"/>
    <w:tmpl w:val="7032C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2FD0"/>
    <w:multiLevelType w:val="hybridMultilevel"/>
    <w:tmpl w:val="1B6A07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F64E79"/>
    <w:multiLevelType w:val="hybridMultilevel"/>
    <w:tmpl w:val="5C742742"/>
    <w:lvl w:ilvl="0" w:tplc="04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1">
    <w:nsid w:val="74386A1E"/>
    <w:multiLevelType w:val="hybridMultilevel"/>
    <w:tmpl w:val="9D2E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2F335F"/>
    <w:multiLevelType w:val="hybridMultilevel"/>
    <w:tmpl w:val="165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D756EE"/>
    <w:multiLevelType w:val="hybridMultilevel"/>
    <w:tmpl w:val="868C0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9"/>
  </w:num>
  <w:num w:numId="10">
    <w:abstractNumId w:val="20"/>
  </w:num>
  <w:num w:numId="11">
    <w:abstractNumId w:val="18"/>
  </w:num>
  <w:num w:numId="12">
    <w:abstractNumId w:val="19"/>
  </w:num>
  <w:num w:numId="13">
    <w:abstractNumId w:val="2"/>
  </w:num>
  <w:num w:numId="14">
    <w:abstractNumId w:val="23"/>
  </w:num>
  <w:num w:numId="15">
    <w:abstractNumId w:val="5"/>
  </w:num>
  <w:num w:numId="16">
    <w:abstractNumId w:val="22"/>
  </w:num>
  <w:num w:numId="17">
    <w:abstractNumId w:val="7"/>
  </w:num>
  <w:num w:numId="18">
    <w:abstractNumId w:val="4"/>
  </w:num>
  <w:num w:numId="19">
    <w:abstractNumId w:val="10"/>
  </w:num>
  <w:num w:numId="20">
    <w:abstractNumId w:val="3"/>
  </w:num>
  <w:num w:numId="21">
    <w:abstractNumId w:val="17"/>
  </w:num>
  <w:num w:numId="22">
    <w:abstractNumId w:val="16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338"/>
    <w:rsid w:val="000278D9"/>
    <w:rsid w:val="000305B2"/>
    <w:rsid w:val="00074166"/>
    <w:rsid w:val="0008650B"/>
    <w:rsid w:val="000906BC"/>
    <w:rsid w:val="00092C39"/>
    <w:rsid w:val="000E77D6"/>
    <w:rsid w:val="00120A9A"/>
    <w:rsid w:val="001276E4"/>
    <w:rsid w:val="00170C86"/>
    <w:rsid w:val="00191507"/>
    <w:rsid w:val="00192012"/>
    <w:rsid w:val="001D607A"/>
    <w:rsid w:val="001E247F"/>
    <w:rsid w:val="001E59F5"/>
    <w:rsid w:val="001F21BC"/>
    <w:rsid w:val="001F350D"/>
    <w:rsid w:val="001F6545"/>
    <w:rsid w:val="00206307"/>
    <w:rsid w:val="002071EE"/>
    <w:rsid w:val="00221AEE"/>
    <w:rsid w:val="002635C9"/>
    <w:rsid w:val="002700EB"/>
    <w:rsid w:val="002C0827"/>
    <w:rsid w:val="00310E94"/>
    <w:rsid w:val="003152D6"/>
    <w:rsid w:val="00326B5A"/>
    <w:rsid w:val="00330905"/>
    <w:rsid w:val="00365922"/>
    <w:rsid w:val="00367864"/>
    <w:rsid w:val="0039279E"/>
    <w:rsid w:val="003A0F75"/>
    <w:rsid w:val="003C064D"/>
    <w:rsid w:val="003E4846"/>
    <w:rsid w:val="003F6B69"/>
    <w:rsid w:val="00422105"/>
    <w:rsid w:val="00452404"/>
    <w:rsid w:val="004529FE"/>
    <w:rsid w:val="00465682"/>
    <w:rsid w:val="00480F42"/>
    <w:rsid w:val="004A1A0E"/>
    <w:rsid w:val="004E726E"/>
    <w:rsid w:val="004F3F9F"/>
    <w:rsid w:val="00544B36"/>
    <w:rsid w:val="00572B18"/>
    <w:rsid w:val="005A6305"/>
    <w:rsid w:val="00630B7F"/>
    <w:rsid w:val="00680876"/>
    <w:rsid w:val="006B64CF"/>
    <w:rsid w:val="006E33CC"/>
    <w:rsid w:val="006F633A"/>
    <w:rsid w:val="0078222E"/>
    <w:rsid w:val="00785314"/>
    <w:rsid w:val="00785995"/>
    <w:rsid w:val="00797DC5"/>
    <w:rsid w:val="007A04CE"/>
    <w:rsid w:val="00817BB2"/>
    <w:rsid w:val="00833428"/>
    <w:rsid w:val="00853B03"/>
    <w:rsid w:val="00865EAA"/>
    <w:rsid w:val="00873FF6"/>
    <w:rsid w:val="008750D0"/>
    <w:rsid w:val="00884783"/>
    <w:rsid w:val="008A28AC"/>
    <w:rsid w:val="008A586A"/>
    <w:rsid w:val="008C2A70"/>
    <w:rsid w:val="008D73F5"/>
    <w:rsid w:val="008E3B52"/>
    <w:rsid w:val="0090355E"/>
    <w:rsid w:val="0091119D"/>
    <w:rsid w:val="0092675C"/>
    <w:rsid w:val="009543D4"/>
    <w:rsid w:val="00956E22"/>
    <w:rsid w:val="00975AD6"/>
    <w:rsid w:val="009A353A"/>
    <w:rsid w:val="009A683C"/>
    <w:rsid w:val="009D01DA"/>
    <w:rsid w:val="009D5A57"/>
    <w:rsid w:val="00A22783"/>
    <w:rsid w:val="00A445E6"/>
    <w:rsid w:val="00A46F81"/>
    <w:rsid w:val="00A62101"/>
    <w:rsid w:val="00A64715"/>
    <w:rsid w:val="00A71DDE"/>
    <w:rsid w:val="00AB3F0D"/>
    <w:rsid w:val="00AD654E"/>
    <w:rsid w:val="00B02036"/>
    <w:rsid w:val="00B02DAF"/>
    <w:rsid w:val="00B210AE"/>
    <w:rsid w:val="00B33677"/>
    <w:rsid w:val="00B34D4A"/>
    <w:rsid w:val="00B35B4B"/>
    <w:rsid w:val="00B4198A"/>
    <w:rsid w:val="00B82D04"/>
    <w:rsid w:val="00B9018F"/>
    <w:rsid w:val="00BA7930"/>
    <w:rsid w:val="00C13080"/>
    <w:rsid w:val="00C34491"/>
    <w:rsid w:val="00C845E0"/>
    <w:rsid w:val="00CD415F"/>
    <w:rsid w:val="00D514AD"/>
    <w:rsid w:val="00D91C13"/>
    <w:rsid w:val="00D933D8"/>
    <w:rsid w:val="00DC02ED"/>
    <w:rsid w:val="00DD0338"/>
    <w:rsid w:val="00DD6D23"/>
    <w:rsid w:val="00DF1C8A"/>
    <w:rsid w:val="00E05698"/>
    <w:rsid w:val="00E67484"/>
    <w:rsid w:val="00EB35E3"/>
    <w:rsid w:val="00ED0F9C"/>
    <w:rsid w:val="00EF45F7"/>
    <w:rsid w:val="00F01797"/>
    <w:rsid w:val="00F637BA"/>
    <w:rsid w:val="00F87957"/>
    <w:rsid w:val="00FA30F7"/>
    <w:rsid w:val="00FC43CB"/>
    <w:rsid w:val="00FF30A4"/>
    <w:rsid w:val="00FF3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B"/>
  </w:style>
  <w:style w:type="paragraph" w:styleId="Footer">
    <w:name w:val="footer"/>
    <w:basedOn w:val="Normal"/>
    <w:link w:val="FooterChar"/>
    <w:uiPriority w:val="99"/>
    <w:unhideWhenUsed/>
    <w:rsid w:val="00B3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B"/>
  </w:style>
  <w:style w:type="paragraph" w:styleId="ListParagraph">
    <w:name w:val="List Paragraph"/>
    <w:basedOn w:val="Normal"/>
    <w:uiPriority w:val="34"/>
    <w:qFormat/>
    <w:rsid w:val="008847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336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6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7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65-shubham%20patil%20codes\Resum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79341-E565-4971-8101-2A2328DD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</Template>
  <TotalTime>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ASUS</cp:lastModifiedBy>
  <cp:revision>5</cp:revision>
  <cp:lastPrinted>2022-09-20T04:53:00Z</cp:lastPrinted>
  <dcterms:created xsi:type="dcterms:W3CDTF">2022-09-20T04:52:00Z</dcterms:created>
  <dcterms:modified xsi:type="dcterms:W3CDTF">2023-03-18T07:50:00Z</dcterms:modified>
</cp:coreProperties>
</file>